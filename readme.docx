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90AE" w14:textId="77777777" w:rsidR="008F2A33" w:rsidRPr="00BA4B0A" w:rsidRDefault="008F2A33" w:rsidP="008F2A33">
      <w:pPr>
        <w:rPr>
          <w:b/>
          <w:bCs/>
        </w:rPr>
      </w:pPr>
      <w:r w:rsidRPr="00BA4B0A">
        <w:rPr>
          <w:b/>
          <w:bCs/>
        </w:rPr>
        <w:t>MK Wittmann, September 2024</w:t>
      </w:r>
    </w:p>
    <w:p w14:paraId="2818095A" w14:textId="77777777" w:rsidR="008F2A33" w:rsidRPr="00BA4B0A" w:rsidRDefault="008F2A33" w:rsidP="008F2A33">
      <w:pPr>
        <w:rPr>
          <w:b/>
          <w:bCs/>
        </w:rPr>
      </w:pPr>
      <w:r w:rsidRPr="00BA4B0A">
        <w:rPr>
          <w:b/>
          <w:bCs/>
        </w:rPr>
        <w:t xml:space="preserve">Basis functions for complex social decisions in dorsomedial frontal cortex </w:t>
      </w:r>
    </w:p>
    <w:p w14:paraId="3D2B86A1" w14:textId="77777777" w:rsidR="008F2A33" w:rsidRPr="008F2A33" w:rsidRDefault="008F2A33" w:rsidP="008F2A33"/>
    <w:p w14:paraId="49D8AC86" w14:textId="65580544" w:rsidR="008F2A33" w:rsidRPr="008F2A33" w:rsidRDefault="008F2A33" w:rsidP="008F2A33">
      <w:r w:rsidRPr="008F2A33">
        <w:t xml:space="preserve">These folders contain data, analysis scripts and plotting scripts for the above project. I attempted to make it as accessible </w:t>
      </w:r>
      <w:r w:rsidR="00001208">
        <w:t>despite</w:t>
      </w:r>
      <w:r w:rsidRPr="008F2A33">
        <w:t xml:space="preserve"> the </w:t>
      </w:r>
      <w:r w:rsidR="00001208">
        <w:t xml:space="preserve">large </w:t>
      </w:r>
      <w:r w:rsidRPr="008F2A33">
        <w:t>amount of data and</w:t>
      </w:r>
      <w:r w:rsidR="00001208">
        <w:t xml:space="preserve"> the many</w:t>
      </w:r>
      <w:r w:rsidRPr="008F2A33">
        <w:t xml:space="preserve"> analyses</w:t>
      </w:r>
      <w:r w:rsidR="00001208">
        <w:t xml:space="preserve"> and</w:t>
      </w:r>
      <w:r w:rsidR="00A24314">
        <w:t xml:space="preserve"> given time constraints and other obligations. The scripts produce </w:t>
      </w:r>
      <w:proofErr w:type="gramStart"/>
      <w:r w:rsidR="00A24314">
        <w:t>the vast majority of</w:t>
      </w:r>
      <w:proofErr w:type="gramEnd"/>
      <w:r w:rsidR="00A24314">
        <w:t xml:space="preserve"> figures from the paper.</w:t>
      </w:r>
    </w:p>
    <w:p w14:paraId="185F68F3" w14:textId="77777777" w:rsidR="008F2A33" w:rsidRPr="008F2A33" w:rsidRDefault="008F2A33" w:rsidP="008F2A33"/>
    <w:p w14:paraId="5C782E7C" w14:textId="156E8AA7" w:rsidR="009102A7" w:rsidRDefault="008F2A33" w:rsidP="008F2A33">
      <w:r w:rsidRPr="008F2A33">
        <w:t>We analysed the data using FSL, Matlab (R2023b</w:t>
      </w:r>
      <w:r w:rsidRPr="008F2A33">
        <w:t xml:space="preserve">), </w:t>
      </w:r>
      <w:r w:rsidR="00A84462">
        <w:t>R</w:t>
      </w:r>
      <w:r w:rsidRPr="008F2A33">
        <w:t xml:space="preserve">Studio </w:t>
      </w:r>
      <w:r w:rsidRPr="008F2A33">
        <w:t>(Version 2023.12.1+402 (2023.12.1+402))</w:t>
      </w:r>
      <w:r w:rsidR="00AA2565">
        <w:t>, and</w:t>
      </w:r>
      <w:r w:rsidRPr="008F2A33">
        <w:t xml:space="preserve"> </w:t>
      </w:r>
      <w:proofErr w:type="spellStart"/>
      <w:r w:rsidRPr="008F2A33">
        <w:t>Jasp</w:t>
      </w:r>
      <w:proofErr w:type="spellEnd"/>
      <w:r w:rsidRPr="008F2A33">
        <w:t xml:space="preserve"> (0.18.33). </w:t>
      </w:r>
      <w:r w:rsidR="00AA2565">
        <w:t xml:space="preserve">We used </w:t>
      </w:r>
      <w:proofErr w:type="spellStart"/>
      <w:r w:rsidR="00AA2565">
        <w:t>Matlab’s</w:t>
      </w:r>
      <w:proofErr w:type="spellEnd"/>
      <w:r w:rsidR="00AA2565">
        <w:t xml:space="preserve"> </w:t>
      </w:r>
      <w:proofErr w:type="spellStart"/>
      <w:r w:rsidR="00AA2565">
        <w:t>gramm</w:t>
      </w:r>
      <w:proofErr w:type="spellEnd"/>
      <w:r w:rsidR="00AA2565">
        <w:t xml:space="preserve"> toolbox for some plots. </w:t>
      </w:r>
    </w:p>
    <w:p w14:paraId="4725DFCA" w14:textId="433FB7AC" w:rsidR="009102A7" w:rsidRDefault="009102A7" w:rsidP="008F2A33"/>
    <w:p w14:paraId="1D9EA3F1" w14:textId="652052ED" w:rsidR="008F2A33" w:rsidRPr="008F2A33" w:rsidRDefault="008F2A33" w:rsidP="008F2A33">
      <w:r w:rsidRPr="008F2A33">
        <w:t>Please refer to the manuscript for more information. We label</w:t>
      </w:r>
      <w:r w:rsidR="00001208">
        <w:t>l</w:t>
      </w:r>
      <w:r w:rsidRPr="008F2A33">
        <w:t>ed files according to the conventions used in the manuscript (e.g. label</w:t>
      </w:r>
      <w:r w:rsidR="00001208">
        <w:t>l</w:t>
      </w:r>
      <w:r w:rsidRPr="008F2A33">
        <w:t xml:space="preserve">ed by figure number, study, etc). </w:t>
      </w:r>
    </w:p>
    <w:p w14:paraId="6A041D9B" w14:textId="77777777" w:rsidR="008F2A33" w:rsidRDefault="008F2A33" w:rsidP="008F2A33"/>
    <w:p w14:paraId="214C8F8C" w14:textId="159D93D4" w:rsidR="009102A7" w:rsidRPr="00BA4B0A" w:rsidRDefault="009102A7" w:rsidP="008F2A33">
      <w:pPr>
        <w:rPr>
          <w:b/>
          <w:bCs/>
        </w:rPr>
      </w:pPr>
      <w:r w:rsidRPr="00BA4B0A">
        <w:rPr>
          <w:b/>
          <w:bCs/>
        </w:rPr>
        <w:t>FOLDER STRUCTURE</w:t>
      </w:r>
    </w:p>
    <w:p w14:paraId="53A7FD17" w14:textId="77777777" w:rsidR="009102A7" w:rsidRPr="008F2A33" w:rsidRDefault="009102A7" w:rsidP="008F2A33"/>
    <w:p w14:paraId="194D724C" w14:textId="41FD172B" w:rsidR="009102A7" w:rsidRPr="008F2A33" w:rsidRDefault="008F2A33" w:rsidP="008F2A33">
      <w:proofErr w:type="spellStart"/>
      <w:r w:rsidRPr="008F2A33">
        <w:t>brainmaps</w:t>
      </w:r>
      <w:proofErr w:type="spellEnd"/>
      <w:r w:rsidRPr="008F2A33">
        <w:t xml:space="preserve">-folder: </w:t>
      </w:r>
      <w:proofErr w:type="spellStart"/>
      <w:r w:rsidRPr="008F2A33">
        <w:t>nifiti</w:t>
      </w:r>
      <w:proofErr w:type="spellEnd"/>
      <w:r w:rsidRPr="008F2A33">
        <w:t xml:space="preserve"> files in standard space for contrasts reported in the paper and masks contains ROIs used in the paper, labelled </w:t>
      </w:r>
      <w:r w:rsidR="00EE19FB">
        <w:t xml:space="preserve">usually </w:t>
      </w:r>
      <w:r w:rsidRPr="008F2A33">
        <w:t>as &lt;</w:t>
      </w:r>
      <w:proofErr w:type="spellStart"/>
      <w:r w:rsidRPr="008F2A33">
        <w:t>roiname_MNIcoordinates.nii</w:t>
      </w:r>
      <w:proofErr w:type="spellEnd"/>
      <w:r w:rsidRPr="008F2A33">
        <w:t>&gt;</w:t>
      </w:r>
    </w:p>
    <w:p w14:paraId="3C5C25E2" w14:textId="77777777" w:rsidR="008F2A33" w:rsidRDefault="008F2A33" w:rsidP="008F2A33"/>
    <w:p w14:paraId="6AE7B493" w14:textId="5C14C2DF" w:rsidR="00727960" w:rsidRDefault="00727960" w:rsidP="008F2A33">
      <w:r>
        <w:t>0_utils: some general functions useful for data analysis and data organisation</w:t>
      </w:r>
    </w:p>
    <w:p w14:paraId="7250F22A" w14:textId="77777777" w:rsidR="00727960" w:rsidRPr="008F2A33" w:rsidRDefault="00727960" w:rsidP="008F2A33"/>
    <w:p w14:paraId="36261622" w14:textId="77777777" w:rsidR="008F2A33" w:rsidRPr="008F2A33" w:rsidRDefault="008F2A33" w:rsidP="008F2A33">
      <w:r w:rsidRPr="008F2A33">
        <w:t>1_data: the data from the experiments</w:t>
      </w:r>
    </w:p>
    <w:p w14:paraId="6E2BF7AE" w14:textId="77777777" w:rsidR="008F2A33" w:rsidRPr="008F2A33" w:rsidRDefault="008F2A33" w:rsidP="008F2A33"/>
    <w:p w14:paraId="27C9CC8B" w14:textId="0FAFE31A" w:rsidR="008F2A33" w:rsidRPr="008F2A33" w:rsidRDefault="008F2A33" w:rsidP="008F2A33">
      <w:r w:rsidRPr="008F2A33">
        <w:t xml:space="preserve">2_ana: </w:t>
      </w:r>
      <w:proofErr w:type="spellStart"/>
      <w:r w:rsidRPr="008F2A33">
        <w:t>matlab</w:t>
      </w:r>
      <w:proofErr w:type="spellEnd"/>
      <w:r w:rsidRPr="008F2A33">
        <w:t xml:space="preserve"> scripts used to analyse the data; output is (mostly) csv files printed into the “3_out” folder</w:t>
      </w:r>
      <w:r w:rsidR="00933AE7">
        <w:t>. Sometimes, directly a figure is printed into “5_figs”</w:t>
      </w:r>
    </w:p>
    <w:p w14:paraId="03B8AD6B" w14:textId="77777777" w:rsidR="008F2A33" w:rsidRPr="008F2A33" w:rsidRDefault="008F2A33" w:rsidP="008F2A33"/>
    <w:p w14:paraId="5EE188D5" w14:textId="5A5083E8" w:rsidR="008F2A33" w:rsidRPr="008F2A33" w:rsidRDefault="008F2A33" w:rsidP="008F2A33">
      <w:r w:rsidRPr="008F2A33">
        <w:t>3_out: Output of analyses</w:t>
      </w:r>
      <w:r w:rsidR="00FD7AC0">
        <w:t>, mostly csv files. Note that the statistics for the paper was mostly done on csv files in this folder</w:t>
      </w:r>
    </w:p>
    <w:p w14:paraId="0D4B3E9B" w14:textId="77777777" w:rsidR="008F2A33" w:rsidRPr="008F2A33" w:rsidRDefault="008F2A33" w:rsidP="008F2A33"/>
    <w:p w14:paraId="1AAD7104" w14:textId="1E21A5A7" w:rsidR="008F2A33" w:rsidRPr="008F2A33" w:rsidRDefault="008F2A33" w:rsidP="008F2A33">
      <w:r w:rsidRPr="008F2A33">
        <w:t>4_plot: Plotting scripts, partly Matlab, partly R, taking the files from the 3_out folder and plotting them into the “5_figs” folder</w:t>
      </w:r>
      <w:r w:rsidR="00923D22">
        <w:t>. Sometimes plotting is performed on data in the “1_data” folder directly. Sometimes the plotting scripts also perform some computations</w:t>
      </w:r>
    </w:p>
    <w:p w14:paraId="0AD55C7B" w14:textId="77777777" w:rsidR="008F2A33" w:rsidRPr="008F2A33" w:rsidRDefault="008F2A33" w:rsidP="008F2A33"/>
    <w:p w14:paraId="36498CBD" w14:textId="77777777" w:rsidR="008F2A33" w:rsidRDefault="008F2A33" w:rsidP="008F2A33">
      <w:r w:rsidRPr="008F2A33">
        <w:t>5_figs: Figures, labelled according to their position in the manuscript</w:t>
      </w:r>
    </w:p>
    <w:p w14:paraId="05A095AE" w14:textId="77777777" w:rsidR="00760616" w:rsidRDefault="00760616" w:rsidP="008F2A33"/>
    <w:p w14:paraId="602CA049" w14:textId="64B9BD28" w:rsidR="00760616" w:rsidRPr="008F2A33" w:rsidRDefault="00760616" w:rsidP="008F2A33">
      <w:r>
        <w:t>Note that within each folder, scripts/data are often separated by study1/study2/study3/study4. Refer to the paper to see which study is which.</w:t>
      </w:r>
    </w:p>
    <w:p w14:paraId="3EA8EF06" w14:textId="77777777" w:rsidR="008F2A33" w:rsidRDefault="008F2A33" w:rsidP="008F2A33"/>
    <w:p w14:paraId="08F860A9" w14:textId="032EB684" w:rsidR="00760616" w:rsidRPr="00BA4B0A" w:rsidRDefault="00760616" w:rsidP="008F2A33">
      <w:pPr>
        <w:rPr>
          <w:b/>
          <w:bCs/>
        </w:rPr>
      </w:pPr>
      <w:r w:rsidRPr="00BA4B0A">
        <w:rPr>
          <w:b/>
          <w:bCs/>
        </w:rPr>
        <w:t>USAGE</w:t>
      </w:r>
    </w:p>
    <w:p w14:paraId="4565CA45" w14:textId="77777777" w:rsidR="00760616" w:rsidRDefault="00760616" w:rsidP="008F2A33"/>
    <w:p w14:paraId="637FCEB0" w14:textId="297AD478" w:rsidR="00760616" w:rsidRDefault="00760616" w:rsidP="008F2A33">
      <w:r>
        <w:t xml:space="preserve">The analysis pipeline works by going from 1-5 (data to figs). 1_data and 3_out folders contain minimally processed and more processed data respectively.  The scripts in 02_ana perform the transformation from 1_data to 3_out, and sometimes they print out figures </w:t>
      </w:r>
      <w:r>
        <w:lastRenderedPageBreak/>
        <w:t xml:space="preserve">directly into 5_figs. See the main scripts below, which contain more comments </w:t>
      </w:r>
      <w:r w:rsidR="00697F4D">
        <w:t xml:space="preserve">on </w:t>
      </w:r>
      <w:r>
        <w:t>how to use them.</w:t>
      </w:r>
    </w:p>
    <w:p w14:paraId="7BF8014B" w14:textId="77777777" w:rsidR="00760616" w:rsidRDefault="00760616" w:rsidP="008F2A33"/>
    <w:p w14:paraId="71E69424" w14:textId="1DEF4D74" w:rsidR="008F2A33" w:rsidRDefault="005D6356" w:rsidP="008F2A33">
      <w:r>
        <w:t xml:space="preserve">The “4_plot” </w:t>
      </w:r>
      <w:r w:rsidR="00760616">
        <w:t xml:space="preserve">folder also contains </w:t>
      </w:r>
      <w:r>
        <w:t>scripts</w:t>
      </w:r>
      <w:r w:rsidR="00760616">
        <w:t>. These scripts make final figures either from data in 1_data or from 3_</w:t>
      </w:r>
      <w:r w:rsidR="00697F4D">
        <w:t>out</w:t>
      </w:r>
      <w:r w:rsidR="00760616">
        <w:t xml:space="preserve">. </w:t>
      </w:r>
      <w:r>
        <w:t xml:space="preserve"> make the final figures (printed into “5_figs”) either from raw data or the “3_out” data.</w:t>
      </w:r>
    </w:p>
    <w:p w14:paraId="30334759" w14:textId="77777777" w:rsidR="005D6356" w:rsidRDefault="005D6356" w:rsidP="008F2A33"/>
    <w:p w14:paraId="04504E0E" w14:textId="4732583E" w:rsidR="005D6356" w:rsidRDefault="005D6356" w:rsidP="008F2A33">
      <w:r>
        <w:t xml:space="preserve">Note that the scripts use relative </w:t>
      </w:r>
      <w:proofErr w:type="gramStart"/>
      <w:r>
        <w:t>paths</w:t>
      </w:r>
      <w:proofErr w:type="gramEnd"/>
      <w:r>
        <w:t xml:space="preserve"> and the main scripts need to be executed from within their respective folder.</w:t>
      </w:r>
      <w:r w:rsidR="00B37FAB">
        <w:t xml:space="preserve"> I have pre-generated the expected outputs of the “02_ana” scripts into the “3_out” folder.</w:t>
      </w:r>
      <w:r w:rsidR="00760616">
        <w:t xml:space="preserve"> And I have also pre-generated all figures that can be produced with the scripts.</w:t>
      </w:r>
      <w:r w:rsidR="00B37FAB">
        <w:t xml:space="preserve"> </w:t>
      </w:r>
      <w:r w:rsidR="00760616">
        <w:t>Figures</w:t>
      </w:r>
      <w:r w:rsidR="00B37FAB">
        <w:t xml:space="preserve"> have a date in the filename to ensure that they are not overwritten. However, the plotting scripts are hard-coded to use the files from the day I created them. If you want to run the “2_ana” scripts yourself and plot the outputs, you will need to adjust the filenames that are plotted by the “4_plot” functions</w:t>
      </w:r>
      <w:r w:rsidR="00760616">
        <w:t>.</w:t>
      </w:r>
    </w:p>
    <w:p w14:paraId="7281AA09" w14:textId="074F148E" w:rsidR="00760616" w:rsidRDefault="00760616" w:rsidP="008F2A33"/>
    <w:p w14:paraId="0C7E5ABF" w14:textId="7CCF001B" w:rsidR="00760616" w:rsidRDefault="00760616" w:rsidP="008F2A33">
      <w:r>
        <w:t xml:space="preserve">To more clearly understand details of the analysis procedure, refer to comments in the analyses script. Also, </w:t>
      </w:r>
      <w:r w:rsidR="00001208">
        <w:t>it is possible to look at the</w:t>
      </w:r>
      <w:r>
        <w:t xml:space="preserve"> plotting scripts that generate the figure you are interested in and then trace back where the data for the figures is coming from and how it is processed.</w:t>
      </w:r>
    </w:p>
    <w:p w14:paraId="11BB4144" w14:textId="77777777" w:rsidR="005D6356" w:rsidRDefault="005D6356" w:rsidP="008F2A33"/>
    <w:p w14:paraId="13CE7B9A" w14:textId="396CC027" w:rsidR="00BA4B0A" w:rsidRPr="00BA4B0A" w:rsidRDefault="00BA4B0A" w:rsidP="008F2A33">
      <w:pPr>
        <w:rPr>
          <w:b/>
          <w:bCs/>
        </w:rPr>
      </w:pPr>
      <w:r w:rsidRPr="00BA4B0A">
        <w:rPr>
          <w:b/>
          <w:bCs/>
        </w:rPr>
        <w:t>KEY SCRIPTS</w:t>
      </w:r>
    </w:p>
    <w:p w14:paraId="3F920746" w14:textId="77777777" w:rsidR="005D6356" w:rsidRDefault="005D6356" w:rsidP="008F2A33"/>
    <w:p w14:paraId="049B383A" w14:textId="350F73F9" w:rsidR="005D6356" w:rsidRPr="00D87E7F" w:rsidRDefault="005D6356" w:rsidP="008F2A33">
      <w:pPr>
        <w:rPr>
          <w:u w:val="single"/>
        </w:rPr>
      </w:pPr>
      <w:r w:rsidRPr="00D87E7F">
        <w:rPr>
          <w:u w:val="single"/>
        </w:rPr>
        <w:t>Study 1:</w:t>
      </w:r>
    </w:p>
    <w:p w14:paraId="2F1BDFF4" w14:textId="1AF67328" w:rsidR="00435B3F" w:rsidRDefault="005D6356" w:rsidP="00BA4B0A">
      <w:r>
        <w:t>Main behavioural analysis script: 2_ana/study1/</w:t>
      </w:r>
      <w:proofErr w:type="spellStart"/>
      <w:r>
        <w:t>beh_ANA.m</w:t>
      </w:r>
      <w:proofErr w:type="spellEnd"/>
      <w:r w:rsidR="00BA4B0A">
        <w:t xml:space="preserve"> (see here for comments)</w:t>
      </w:r>
    </w:p>
    <w:p w14:paraId="7F987300" w14:textId="231B2E5B" w:rsidR="00435B3F" w:rsidRDefault="00435B3F" w:rsidP="00BA4B0A">
      <w:proofErr w:type="spellStart"/>
      <w:r>
        <w:t>Timecourse</w:t>
      </w:r>
      <w:proofErr w:type="spellEnd"/>
      <w:r>
        <w:t xml:space="preserve"> simulations:</w:t>
      </w:r>
      <w:r w:rsidR="00BA4B0A">
        <w:t xml:space="preserve"> </w:t>
      </w:r>
      <w:r>
        <w:t>2_ana/study1/</w:t>
      </w:r>
      <w:proofErr w:type="spellStart"/>
      <w:r>
        <w:t>simSelfPosition.m</w:t>
      </w:r>
      <w:proofErr w:type="spellEnd"/>
    </w:p>
    <w:p w14:paraId="0606CF22" w14:textId="731363ED" w:rsidR="005B2425" w:rsidRDefault="005B2425" w:rsidP="005B2425">
      <w:r>
        <w:t>Main plotting scripts:</w:t>
      </w:r>
    </w:p>
    <w:p w14:paraId="4962CBBA" w14:textId="64CE2B41" w:rsidR="005B2425" w:rsidRDefault="005A288C" w:rsidP="008F2A33">
      <w:pPr>
        <w:pStyle w:val="ListParagraph"/>
        <w:numPr>
          <w:ilvl w:val="0"/>
          <w:numId w:val="1"/>
        </w:numPr>
      </w:pPr>
      <w:r>
        <w:t xml:space="preserve">For behaviour: </w:t>
      </w:r>
      <w:r w:rsidR="005B2425">
        <w:t>4_plot/study1/</w:t>
      </w:r>
      <w:proofErr w:type="spellStart"/>
      <w:r w:rsidR="005B2425">
        <w:t>beh_PLOT.m</w:t>
      </w:r>
      <w:proofErr w:type="spellEnd"/>
      <w:r w:rsidR="00435B3F">
        <w:t xml:space="preserve"> </w:t>
      </w:r>
      <w:r w:rsidR="00435B3F">
        <w:tab/>
      </w:r>
      <w:r w:rsidR="00BA4B0A">
        <w:tab/>
      </w:r>
      <w:r w:rsidR="00435B3F">
        <w:t>(accesses 3_out)</w:t>
      </w:r>
    </w:p>
    <w:p w14:paraId="49CC7421" w14:textId="545E406B" w:rsidR="005A288C" w:rsidRDefault="005A288C" w:rsidP="00435B3F">
      <w:pPr>
        <w:pStyle w:val="ListParagraph"/>
        <w:numPr>
          <w:ilvl w:val="0"/>
          <w:numId w:val="1"/>
        </w:numPr>
      </w:pPr>
      <w:r>
        <w:t>For fMRI: 4_plot/study1/</w:t>
      </w:r>
      <w:proofErr w:type="spellStart"/>
      <w:r>
        <w:t>roi_PLOT.m</w:t>
      </w:r>
      <w:proofErr w:type="spellEnd"/>
      <w:r w:rsidR="00435B3F">
        <w:t xml:space="preserve"> </w:t>
      </w:r>
      <w:r w:rsidR="00435B3F">
        <w:tab/>
        <w:t xml:space="preserve"> </w:t>
      </w:r>
      <w:r w:rsidR="00435B3F">
        <w:tab/>
      </w:r>
      <w:r w:rsidR="00BA4B0A">
        <w:tab/>
      </w:r>
      <w:r w:rsidR="00435B3F">
        <w:t>(accesses 1_data)</w:t>
      </w:r>
    </w:p>
    <w:p w14:paraId="44FC5E2A" w14:textId="29F5DC61" w:rsidR="00C25434" w:rsidRDefault="00C25434" w:rsidP="00C25434">
      <w:pPr>
        <w:pStyle w:val="ListParagraph"/>
        <w:numPr>
          <w:ilvl w:val="0"/>
          <w:numId w:val="1"/>
        </w:numPr>
      </w:pPr>
      <w:r>
        <w:t>For fMRI: 4_plot/study1/</w:t>
      </w:r>
      <w:proofErr w:type="spellStart"/>
      <w:r>
        <w:t>roi_</w:t>
      </w:r>
      <w:r>
        <w:t>barplot</w:t>
      </w:r>
      <w:r>
        <w:t>.</w:t>
      </w:r>
      <w:r>
        <w:t>R</w:t>
      </w:r>
      <w:proofErr w:type="spellEnd"/>
      <w:r>
        <w:t xml:space="preserve"> </w:t>
      </w:r>
      <w:r>
        <w:tab/>
        <w:t xml:space="preserve"> </w:t>
      </w:r>
      <w:r>
        <w:tab/>
      </w:r>
      <w:r>
        <w:tab/>
        <w:t xml:space="preserve">(accesses </w:t>
      </w:r>
      <w:r>
        <w:t>3</w:t>
      </w:r>
      <w:r>
        <w:t>_</w:t>
      </w:r>
      <w:r>
        <w:t>out</w:t>
      </w:r>
      <w:r>
        <w:t>)</w:t>
      </w:r>
    </w:p>
    <w:p w14:paraId="2CD9D102" w14:textId="77777777" w:rsidR="003F4ADF" w:rsidRDefault="003F4ADF" w:rsidP="003F4AD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timecourse</w:t>
      </w:r>
      <w:proofErr w:type="spellEnd"/>
      <w:r>
        <w:t xml:space="preserve"> simulations: 4_plot/study1/</w:t>
      </w:r>
      <w:proofErr w:type="spellStart"/>
      <w:r w:rsidRPr="003F4ADF">
        <w:t>roisim_PLOT</w:t>
      </w:r>
      <w:proofErr w:type="spellEnd"/>
      <w:r>
        <w:t xml:space="preserve"> (accesses 1_data)</w:t>
      </w:r>
    </w:p>
    <w:p w14:paraId="14A0A31B" w14:textId="77777777" w:rsidR="00D87E7F" w:rsidRDefault="00D87E7F" w:rsidP="00D87E7F"/>
    <w:p w14:paraId="7F9AD75D" w14:textId="3F2623C5" w:rsidR="00885B43" w:rsidRDefault="00885B43" w:rsidP="00885B43">
      <w:pPr>
        <w:rPr>
          <w:u w:val="single"/>
        </w:rPr>
      </w:pPr>
      <w:r w:rsidRPr="00D87E7F">
        <w:rPr>
          <w:u w:val="single"/>
        </w:rPr>
        <w:t xml:space="preserve">Study </w:t>
      </w:r>
      <w:r w:rsidR="009F6033">
        <w:rPr>
          <w:u w:val="single"/>
        </w:rPr>
        <w:t>2</w:t>
      </w:r>
      <w:r>
        <w:rPr>
          <w:u w:val="single"/>
        </w:rPr>
        <w:t>:</w:t>
      </w:r>
    </w:p>
    <w:p w14:paraId="6010A312" w14:textId="3C8A50F4" w:rsidR="00885B43" w:rsidRDefault="00885B43" w:rsidP="00BA4B0A">
      <w:r w:rsidRPr="001300C6">
        <w:t>Analyses behavioural data</w:t>
      </w:r>
      <w:r w:rsidR="00BA4B0A">
        <w:t xml:space="preserve">:  </w:t>
      </w:r>
      <w:r>
        <w:t>2_ana/study2/</w:t>
      </w:r>
      <w:proofErr w:type="spellStart"/>
      <w:r w:rsidRPr="001300C6">
        <w:t>beh_ANA_</w:t>
      </w:r>
      <w:r>
        <w:t>online.m</w:t>
      </w:r>
      <w:proofErr w:type="spellEnd"/>
      <w:r>
        <w:t>:</w:t>
      </w:r>
    </w:p>
    <w:p w14:paraId="5F061964" w14:textId="77777777" w:rsidR="009F6033" w:rsidRDefault="009F6033" w:rsidP="009F6033">
      <w:r>
        <w:t>Main plotting scripts:</w:t>
      </w:r>
    </w:p>
    <w:p w14:paraId="694F4FE1" w14:textId="0B407599" w:rsidR="00435B3F" w:rsidRDefault="009F6033" w:rsidP="00435B3F">
      <w:pPr>
        <w:pStyle w:val="ListParagraph"/>
        <w:numPr>
          <w:ilvl w:val="0"/>
          <w:numId w:val="1"/>
        </w:numPr>
      </w:pPr>
      <w:r>
        <w:t>4_plot/study2/</w:t>
      </w:r>
      <w:proofErr w:type="spellStart"/>
      <w:r>
        <w:t>beh_</w:t>
      </w:r>
      <w:r w:rsidR="00527EED">
        <w:t>plot</w:t>
      </w:r>
      <w:r>
        <w:t>.R</w:t>
      </w:r>
      <w:proofErr w:type="spellEnd"/>
      <w:r>
        <w:t xml:space="preserve"> (main </w:t>
      </w:r>
      <w:r w:rsidR="00F0442B">
        <w:t>results</w:t>
      </w:r>
      <w:r>
        <w:t>)</w:t>
      </w:r>
      <w:r w:rsidR="00435B3F">
        <w:t xml:space="preserve"> (accesses 3_out)</w:t>
      </w:r>
    </w:p>
    <w:p w14:paraId="4CEAD09D" w14:textId="0384FA3C" w:rsidR="00435B3F" w:rsidRDefault="0086547B" w:rsidP="00435B3F">
      <w:pPr>
        <w:pStyle w:val="ListParagraph"/>
        <w:numPr>
          <w:ilvl w:val="0"/>
          <w:numId w:val="1"/>
        </w:numPr>
      </w:pPr>
      <w:r>
        <w:t>4_plot/study2/</w:t>
      </w:r>
      <w:proofErr w:type="spellStart"/>
      <w:r>
        <w:t>beh_PLOT_selfbias.m</w:t>
      </w:r>
      <w:proofErr w:type="spellEnd"/>
      <w:r>
        <w:t xml:space="preserve"> (plots </w:t>
      </w:r>
      <w:proofErr w:type="spellStart"/>
      <w:r>
        <w:t>self bias</w:t>
      </w:r>
      <w:proofErr w:type="spellEnd"/>
      <w:r>
        <w:t xml:space="preserve"> for study 1</w:t>
      </w:r>
      <w:r w:rsidR="00DA3FD5">
        <w:t>+2</w:t>
      </w:r>
      <w:r>
        <w:t>)</w:t>
      </w:r>
      <w:r w:rsidR="00435B3F">
        <w:t xml:space="preserve"> (accesses 3_out)</w:t>
      </w:r>
    </w:p>
    <w:p w14:paraId="4271ED5B" w14:textId="77777777" w:rsidR="00435B3F" w:rsidRDefault="00D25998" w:rsidP="00435B3F">
      <w:pPr>
        <w:pStyle w:val="ListParagraph"/>
        <w:numPr>
          <w:ilvl w:val="0"/>
          <w:numId w:val="1"/>
        </w:numPr>
      </w:pPr>
      <w:r>
        <w:t>4_plot/study2/</w:t>
      </w:r>
      <w:proofErr w:type="spellStart"/>
      <w:r>
        <w:t>beh_PLOTsubtle.m</w:t>
      </w:r>
      <w:proofErr w:type="spellEnd"/>
      <w:r>
        <w:t xml:space="preserve"> (plots subtle GLM effects both study 1</w:t>
      </w:r>
      <w:r w:rsidR="00DA3FD5">
        <w:t>+2)</w:t>
      </w:r>
      <w:r w:rsidR="00435B3F">
        <w:t xml:space="preserve"> (accesses 3_out)</w:t>
      </w:r>
    </w:p>
    <w:p w14:paraId="1FB21BEB" w14:textId="77777777" w:rsidR="00D87E7F" w:rsidRDefault="00D87E7F" w:rsidP="00D87E7F"/>
    <w:p w14:paraId="220B5DFC" w14:textId="5F92CA37" w:rsidR="00D87E7F" w:rsidRDefault="00D87E7F" w:rsidP="00D87E7F">
      <w:pPr>
        <w:rPr>
          <w:u w:val="single"/>
        </w:rPr>
      </w:pPr>
      <w:r w:rsidRPr="00D87E7F">
        <w:rPr>
          <w:u w:val="single"/>
        </w:rPr>
        <w:t>Study 3</w:t>
      </w:r>
      <w:r>
        <w:rPr>
          <w:u w:val="single"/>
        </w:rPr>
        <w:t>:</w:t>
      </w:r>
    </w:p>
    <w:p w14:paraId="35C71AC0" w14:textId="12434EC8" w:rsidR="00D87E7F" w:rsidRDefault="001300C6" w:rsidP="00BA4B0A">
      <w:r w:rsidRPr="001300C6">
        <w:t>Analyses behavioural data and plots it directly</w:t>
      </w:r>
      <w:r w:rsidR="00BA4B0A">
        <w:t xml:space="preserve">: </w:t>
      </w:r>
      <w:r>
        <w:t>2_ana/study3/</w:t>
      </w:r>
      <w:proofErr w:type="spellStart"/>
      <w:r w:rsidRPr="001300C6">
        <w:t>beh_ANA_motor</w:t>
      </w:r>
      <w:r>
        <w:t>.m</w:t>
      </w:r>
      <w:proofErr w:type="spellEnd"/>
    </w:p>
    <w:p w14:paraId="0A96AC5C" w14:textId="580782D0" w:rsidR="00BA4B0A" w:rsidRDefault="00BA4B0A" w:rsidP="00BA4B0A">
      <w:r>
        <w:t>FMRI scripts:</w:t>
      </w:r>
    </w:p>
    <w:p w14:paraId="32675D5A" w14:textId="77777777" w:rsidR="00BA4B0A" w:rsidRDefault="00BA4B0A" w:rsidP="00BA4B0A">
      <w:pPr>
        <w:pStyle w:val="ListParagraph"/>
        <w:numPr>
          <w:ilvl w:val="0"/>
          <w:numId w:val="1"/>
        </w:numPr>
      </w:pPr>
      <w:r>
        <w:t xml:space="preserve">For fMRI copes : </w:t>
      </w:r>
      <w:r w:rsidRPr="005A288C">
        <w:rPr>
          <w:lang w:val="en-US"/>
        </w:rPr>
        <w:t>4_plot</w:t>
      </w:r>
      <w:r>
        <w:rPr>
          <w:lang w:val="en-US"/>
        </w:rPr>
        <w:t>/study3</w:t>
      </w:r>
      <w:r w:rsidRPr="005A288C">
        <w:rPr>
          <w:lang w:val="en-US"/>
        </w:rPr>
        <w:t>/</w:t>
      </w:r>
      <w:proofErr w:type="spellStart"/>
      <w:r w:rsidRPr="005A288C">
        <w:rPr>
          <w:lang w:val="en-US"/>
        </w:rPr>
        <w:t>COPE_barplot_motor</w:t>
      </w:r>
      <w:r>
        <w:rPr>
          <w:lang w:val="en-US"/>
        </w:rPr>
        <w:t>.R</w:t>
      </w:r>
      <w:proofErr w:type="spellEnd"/>
      <w:r>
        <w:rPr>
          <w:lang w:val="en-US"/>
        </w:rPr>
        <w:t xml:space="preserve">    </w:t>
      </w:r>
      <w:r>
        <w:t>(accesses 1_data)</w:t>
      </w:r>
    </w:p>
    <w:p w14:paraId="427508FB" w14:textId="29A97E22" w:rsidR="00BA4B0A" w:rsidRDefault="00BA4B0A" w:rsidP="00BA4B0A">
      <w:pPr>
        <w:pStyle w:val="ListParagraph"/>
        <w:numPr>
          <w:ilvl w:val="0"/>
          <w:numId w:val="1"/>
        </w:numPr>
      </w:pPr>
      <w:r>
        <w:lastRenderedPageBreak/>
        <w:t xml:space="preserve">For </w:t>
      </w:r>
      <w:proofErr w:type="spellStart"/>
      <w:r>
        <w:t>timecourse</w:t>
      </w:r>
      <w:proofErr w:type="spellEnd"/>
      <w:r>
        <w:t>: 4_plot/study3/</w:t>
      </w:r>
      <w:proofErr w:type="spellStart"/>
      <w:r w:rsidRPr="000B41A9">
        <w:rPr>
          <w:lang w:val="en-US"/>
        </w:rPr>
        <w:t>Roi_plot_motortc.m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</w:r>
      <w:r>
        <w:t>(accesses 1_data)</w:t>
      </w:r>
    </w:p>
    <w:p w14:paraId="2CD64024" w14:textId="77777777" w:rsidR="00BA4B0A" w:rsidRPr="00D87E7F" w:rsidRDefault="00BA4B0A" w:rsidP="00BA4B0A"/>
    <w:p w14:paraId="4620CF72" w14:textId="77777777" w:rsidR="00796704" w:rsidRDefault="00796704"/>
    <w:p w14:paraId="46721469" w14:textId="4D61D97C" w:rsidR="005A559E" w:rsidRDefault="005A559E" w:rsidP="005A559E">
      <w:pPr>
        <w:rPr>
          <w:u w:val="single"/>
        </w:rPr>
      </w:pPr>
      <w:r w:rsidRPr="00D87E7F">
        <w:rPr>
          <w:u w:val="single"/>
        </w:rPr>
        <w:t xml:space="preserve">Study </w:t>
      </w:r>
      <w:r>
        <w:rPr>
          <w:u w:val="single"/>
        </w:rPr>
        <w:t>4:</w:t>
      </w:r>
    </w:p>
    <w:p w14:paraId="27B20297" w14:textId="0E54214C" w:rsidR="005A559E" w:rsidRPr="00D87E7F" w:rsidRDefault="005A559E" w:rsidP="00AB2A96">
      <w:r w:rsidRPr="001300C6">
        <w:t>Analyses behavioural data</w:t>
      </w:r>
      <w:r w:rsidR="00AB2A96">
        <w:t xml:space="preserve">: </w:t>
      </w:r>
      <w:r>
        <w:t>2_ana/study4/</w:t>
      </w:r>
      <w:r w:rsidRPr="005A559E">
        <w:t>beh_ANA_online2</w:t>
      </w:r>
      <w:r>
        <w:t>.m</w:t>
      </w:r>
      <w:r w:rsidR="00AB2A96">
        <w:t>.</w:t>
      </w:r>
    </w:p>
    <w:p w14:paraId="580CBF36" w14:textId="583495C1" w:rsidR="00435B3F" w:rsidRDefault="005A559E" w:rsidP="00AB2A96">
      <w:r>
        <w:t>Main plotting scripts:</w:t>
      </w:r>
      <w:r w:rsidR="00AB2A96">
        <w:t xml:space="preserve"> </w:t>
      </w:r>
      <w:r>
        <w:t>4_plot/study4/plot_online2.R (main results)</w:t>
      </w:r>
      <w:r w:rsidR="00435B3F">
        <w:t xml:space="preserve"> </w:t>
      </w:r>
      <w:r w:rsidR="00435B3F">
        <w:tab/>
        <w:t>(accesses 3_out)</w:t>
      </w:r>
    </w:p>
    <w:p w14:paraId="6DBB6DE2" w14:textId="77777777" w:rsidR="005A559E" w:rsidRDefault="005A559E" w:rsidP="005A559E">
      <w:pPr>
        <w:pStyle w:val="ListParagraph"/>
      </w:pPr>
    </w:p>
    <w:p w14:paraId="4F49348E" w14:textId="77777777" w:rsidR="005A559E" w:rsidRDefault="005A559E"/>
    <w:sectPr w:rsidR="005A559E" w:rsidSect="008F2A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2014"/>
    <w:multiLevelType w:val="hybridMultilevel"/>
    <w:tmpl w:val="61684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51EEC"/>
    <w:multiLevelType w:val="hybridMultilevel"/>
    <w:tmpl w:val="EA7AD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671535">
    <w:abstractNumId w:val="0"/>
  </w:num>
  <w:num w:numId="2" w16cid:durableId="192140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33"/>
    <w:rsid w:val="00001208"/>
    <w:rsid w:val="00043FE4"/>
    <w:rsid w:val="00046164"/>
    <w:rsid w:val="000645B8"/>
    <w:rsid w:val="0008688F"/>
    <w:rsid w:val="00091674"/>
    <w:rsid w:val="00092289"/>
    <w:rsid w:val="000B41A9"/>
    <w:rsid w:val="000B4525"/>
    <w:rsid w:val="000C34B8"/>
    <w:rsid w:val="000D37FB"/>
    <w:rsid w:val="000D6392"/>
    <w:rsid w:val="000E0713"/>
    <w:rsid w:val="000E70D6"/>
    <w:rsid w:val="00102C2B"/>
    <w:rsid w:val="00114FE1"/>
    <w:rsid w:val="00125E98"/>
    <w:rsid w:val="001300C6"/>
    <w:rsid w:val="001370C3"/>
    <w:rsid w:val="0017153B"/>
    <w:rsid w:val="001A5082"/>
    <w:rsid w:val="001A66D6"/>
    <w:rsid w:val="001A76E1"/>
    <w:rsid w:val="001B24AE"/>
    <w:rsid w:val="001B5D62"/>
    <w:rsid w:val="001C5E57"/>
    <w:rsid w:val="001D1F89"/>
    <w:rsid w:val="001D277F"/>
    <w:rsid w:val="001D3FB9"/>
    <w:rsid w:val="001D7D4C"/>
    <w:rsid w:val="001F2F44"/>
    <w:rsid w:val="00203E6E"/>
    <w:rsid w:val="00214675"/>
    <w:rsid w:val="00222EDF"/>
    <w:rsid w:val="00225327"/>
    <w:rsid w:val="002325F8"/>
    <w:rsid w:val="00236D84"/>
    <w:rsid w:val="00244D66"/>
    <w:rsid w:val="002466B7"/>
    <w:rsid w:val="00280A5C"/>
    <w:rsid w:val="00280B6D"/>
    <w:rsid w:val="002863CB"/>
    <w:rsid w:val="002A22DA"/>
    <w:rsid w:val="002C5252"/>
    <w:rsid w:val="002D448E"/>
    <w:rsid w:val="002D6610"/>
    <w:rsid w:val="002E6976"/>
    <w:rsid w:val="0030662C"/>
    <w:rsid w:val="00310F1D"/>
    <w:rsid w:val="00316E0D"/>
    <w:rsid w:val="0032708F"/>
    <w:rsid w:val="003413F9"/>
    <w:rsid w:val="00392712"/>
    <w:rsid w:val="003A6D51"/>
    <w:rsid w:val="003B2937"/>
    <w:rsid w:val="003C3127"/>
    <w:rsid w:val="003D0C67"/>
    <w:rsid w:val="003D5F7A"/>
    <w:rsid w:val="003D7489"/>
    <w:rsid w:val="003E446F"/>
    <w:rsid w:val="003F4799"/>
    <w:rsid w:val="003F4ADF"/>
    <w:rsid w:val="003F6F97"/>
    <w:rsid w:val="003F7F3B"/>
    <w:rsid w:val="00406E59"/>
    <w:rsid w:val="00407475"/>
    <w:rsid w:val="00435B3F"/>
    <w:rsid w:val="0044013E"/>
    <w:rsid w:val="00476485"/>
    <w:rsid w:val="00484ACD"/>
    <w:rsid w:val="00494243"/>
    <w:rsid w:val="004B3A57"/>
    <w:rsid w:val="004B3D07"/>
    <w:rsid w:val="004C1373"/>
    <w:rsid w:val="004D2EFF"/>
    <w:rsid w:val="004F00C1"/>
    <w:rsid w:val="004F0E27"/>
    <w:rsid w:val="004F124C"/>
    <w:rsid w:val="004F45A1"/>
    <w:rsid w:val="00502469"/>
    <w:rsid w:val="0051003A"/>
    <w:rsid w:val="005127C1"/>
    <w:rsid w:val="00512F80"/>
    <w:rsid w:val="00527EED"/>
    <w:rsid w:val="005326BA"/>
    <w:rsid w:val="0053626D"/>
    <w:rsid w:val="005362D8"/>
    <w:rsid w:val="0054582D"/>
    <w:rsid w:val="0055380D"/>
    <w:rsid w:val="00587CAB"/>
    <w:rsid w:val="005969A3"/>
    <w:rsid w:val="005A288C"/>
    <w:rsid w:val="005A559E"/>
    <w:rsid w:val="005B2425"/>
    <w:rsid w:val="005D6356"/>
    <w:rsid w:val="005F5B12"/>
    <w:rsid w:val="00606869"/>
    <w:rsid w:val="00620D74"/>
    <w:rsid w:val="00637BF0"/>
    <w:rsid w:val="00673951"/>
    <w:rsid w:val="00682391"/>
    <w:rsid w:val="0069110C"/>
    <w:rsid w:val="00696AD5"/>
    <w:rsid w:val="00697F4D"/>
    <w:rsid w:val="006A72C6"/>
    <w:rsid w:val="006B39BD"/>
    <w:rsid w:val="006B6324"/>
    <w:rsid w:val="006C4578"/>
    <w:rsid w:val="006D04F1"/>
    <w:rsid w:val="006D5FB9"/>
    <w:rsid w:val="006E00F9"/>
    <w:rsid w:val="006E4B36"/>
    <w:rsid w:val="0070667C"/>
    <w:rsid w:val="00727960"/>
    <w:rsid w:val="0074480D"/>
    <w:rsid w:val="00751324"/>
    <w:rsid w:val="0075673B"/>
    <w:rsid w:val="00760616"/>
    <w:rsid w:val="00760858"/>
    <w:rsid w:val="00771B41"/>
    <w:rsid w:val="0079066B"/>
    <w:rsid w:val="00792201"/>
    <w:rsid w:val="007940B5"/>
    <w:rsid w:val="00796704"/>
    <w:rsid w:val="00797994"/>
    <w:rsid w:val="007A6960"/>
    <w:rsid w:val="007A6A0C"/>
    <w:rsid w:val="007B4670"/>
    <w:rsid w:val="007B7201"/>
    <w:rsid w:val="007D44BA"/>
    <w:rsid w:val="007E18BF"/>
    <w:rsid w:val="00811601"/>
    <w:rsid w:val="00831FAE"/>
    <w:rsid w:val="00833261"/>
    <w:rsid w:val="0083590B"/>
    <w:rsid w:val="00835934"/>
    <w:rsid w:val="00836F26"/>
    <w:rsid w:val="008414E4"/>
    <w:rsid w:val="008638DC"/>
    <w:rsid w:val="0086547B"/>
    <w:rsid w:val="00870EAA"/>
    <w:rsid w:val="00871C47"/>
    <w:rsid w:val="00874D8A"/>
    <w:rsid w:val="00876C25"/>
    <w:rsid w:val="00885B43"/>
    <w:rsid w:val="008B7B79"/>
    <w:rsid w:val="008C0666"/>
    <w:rsid w:val="008C4B4D"/>
    <w:rsid w:val="008D1414"/>
    <w:rsid w:val="008D3DD0"/>
    <w:rsid w:val="008D5481"/>
    <w:rsid w:val="008D724F"/>
    <w:rsid w:val="008E4F7B"/>
    <w:rsid w:val="008E5900"/>
    <w:rsid w:val="008F071E"/>
    <w:rsid w:val="008F2A33"/>
    <w:rsid w:val="009102A7"/>
    <w:rsid w:val="00923D22"/>
    <w:rsid w:val="00933A9A"/>
    <w:rsid w:val="00933AE7"/>
    <w:rsid w:val="0097738A"/>
    <w:rsid w:val="009C78C5"/>
    <w:rsid w:val="009D200B"/>
    <w:rsid w:val="009E2AF4"/>
    <w:rsid w:val="009F6033"/>
    <w:rsid w:val="00A02F10"/>
    <w:rsid w:val="00A24314"/>
    <w:rsid w:val="00A34704"/>
    <w:rsid w:val="00A4632D"/>
    <w:rsid w:val="00A51EA4"/>
    <w:rsid w:val="00A57C02"/>
    <w:rsid w:val="00A735CC"/>
    <w:rsid w:val="00A7709A"/>
    <w:rsid w:val="00A84462"/>
    <w:rsid w:val="00A97777"/>
    <w:rsid w:val="00AA2565"/>
    <w:rsid w:val="00AA7388"/>
    <w:rsid w:val="00AB2A96"/>
    <w:rsid w:val="00AE1102"/>
    <w:rsid w:val="00AE46A7"/>
    <w:rsid w:val="00B07CAB"/>
    <w:rsid w:val="00B12638"/>
    <w:rsid w:val="00B2587A"/>
    <w:rsid w:val="00B37FAB"/>
    <w:rsid w:val="00B60B09"/>
    <w:rsid w:val="00B66295"/>
    <w:rsid w:val="00BA2770"/>
    <w:rsid w:val="00BA4B0A"/>
    <w:rsid w:val="00BB4E39"/>
    <w:rsid w:val="00BB6392"/>
    <w:rsid w:val="00BE403B"/>
    <w:rsid w:val="00BF1C9D"/>
    <w:rsid w:val="00BF392F"/>
    <w:rsid w:val="00C25037"/>
    <w:rsid w:val="00C25434"/>
    <w:rsid w:val="00C35978"/>
    <w:rsid w:val="00C405AF"/>
    <w:rsid w:val="00C53AA7"/>
    <w:rsid w:val="00C600E5"/>
    <w:rsid w:val="00C65D1B"/>
    <w:rsid w:val="00C70140"/>
    <w:rsid w:val="00C8223C"/>
    <w:rsid w:val="00CD382D"/>
    <w:rsid w:val="00CF1428"/>
    <w:rsid w:val="00CF5542"/>
    <w:rsid w:val="00D03890"/>
    <w:rsid w:val="00D127B4"/>
    <w:rsid w:val="00D13D9C"/>
    <w:rsid w:val="00D22CF4"/>
    <w:rsid w:val="00D25998"/>
    <w:rsid w:val="00D358F4"/>
    <w:rsid w:val="00D431FE"/>
    <w:rsid w:val="00D60B0B"/>
    <w:rsid w:val="00D65862"/>
    <w:rsid w:val="00D71243"/>
    <w:rsid w:val="00D87E7F"/>
    <w:rsid w:val="00D90F10"/>
    <w:rsid w:val="00DA3FD5"/>
    <w:rsid w:val="00DA5E53"/>
    <w:rsid w:val="00DC1112"/>
    <w:rsid w:val="00DC3450"/>
    <w:rsid w:val="00DC378E"/>
    <w:rsid w:val="00DF0BDE"/>
    <w:rsid w:val="00E3044B"/>
    <w:rsid w:val="00E61C41"/>
    <w:rsid w:val="00E64D97"/>
    <w:rsid w:val="00E808E7"/>
    <w:rsid w:val="00E81144"/>
    <w:rsid w:val="00E846E8"/>
    <w:rsid w:val="00E9495A"/>
    <w:rsid w:val="00E96D51"/>
    <w:rsid w:val="00EA4909"/>
    <w:rsid w:val="00ED5983"/>
    <w:rsid w:val="00EE19FB"/>
    <w:rsid w:val="00F0442B"/>
    <w:rsid w:val="00F11DA6"/>
    <w:rsid w:val="00F139B1"/>
    <w:rsid w:val="00F1625B"/>
    <w:rsid w:val="00F33797"/>
    <w:rsid w:val="00F47A7E"/>
    <w:rsid w:val="00F56ED4"/>
    <w:rsid w:val="00F81D62"/>
    <w:rsid w:val="00F90E3E"/>
    <w:rsid w:val="00F92B6F"/>
    <w:rsid w:val="00F95D97"/>
    <w:rsid w:val="00FA1921"/>
    <w:rsid w:val="00FB04CC"/>
    <w:rsid w:val="00FD5CEE"/>
    <w:rsid w:val="00FD7AC0"/>
    <w:rsid w:val="00FE73E8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3F40"/>
  <w15:chartTrackingRefBased/>
  <w15:docId w15:val="{0823D203-D611-0649-B9E6-298D9688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33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01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.~WRD1604</Template>
  <TotalTime>3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Wittmann</dc:creator>
  <cp:keywords/>
  <dc:description/>
  <cp:lastModifiedBy>Marco Wittmann</cp:lastModifiedBy>
  <cp:revision>7</cp:revision>
  <dcterms:created xsi:type="dcterms:W3CDTF">2024-09-17T08:31:00Z</dcterms:created>
  <dcterms:modified xsi:type="dcterms:W3CDTF">2024-09-17T08:38:00Z</dcterms:modified>
</cp:coreProperties>
</file>